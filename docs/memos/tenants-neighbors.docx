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00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8000"/>
      </w:tblGrid>
      <w:tr w:rsidR="00756B5A" w14:paraId="4BB8B30A" w14:textId="77777777" w:rsidTr="00BF530F">
        <w:trPr>
          <w:trHeight w:val="1106"/>
        </w:trPr>
        <w:tc>
          <w:tcPr>
            <w:tcW w:w="8000" w:type="dxa"/>
            <w:tcBorders>
              <w:bottom w:val="single" w:sz="8" w:space="0" w:color="CCCCCC" w:themeColor="background2"/>
            </w:tcBorders>
          </w:tcPr>
          <w:p w14:paraId="6E83A75E" w14:textId="700E53AA" w:rsidR="00756B5A" w:rsidRDefault="00641FBF" w:rsidP="007B0B8A">
            <w:pPr>
              <w:pStyle w:val="CompanyName"/>
              <w:jc w:val="both"/>
            </w:pPr>
            <w:r>
              <w:t>Partners</w:t>
            </w:r>
            <w:r w:rsidR="00BC3F0B">
              <w:t xml:space="preserve"> and </w:t>
            </w:r>
            <w:r>
              <w:t>Partners</w:t>
            </w:r>
          </w:p>
        </w:tc>
      </w:tr>
      <w:tr w:rsidR="00756B5A" w14:paraId="6E40CD6B" w14:textId="77777777" w:rsidTr="00BF530F">
        <w:trPr>
          <w:trHeight w:val="1"/>
        </w:trPr>
        <w:tc>
          <w:tcPr>
            <w:tcW w:w="8000" w:type="dxa"/>
            <w:tcBorders>
              <w:top w:val="single" w:sz="8" w:space="0" w:color="CCCCCC" w:themeColor="background2"/>
              <w:bottom w:val="nil"/>
            </w:tcBorders>
          </w:tcPr>
          <w:p w14:paraId="07B96412" w14:textId="77777777" w:rsidR="00756B5A" w:rsidRDefault="00756B5A" w:rsidP="007B0B8A">
            <w:pPr>
              <w:pStyle w:val="Header"/>
              <w:jc w:val="both"/>
            </w:pPr>
          </w:p>
        </w:tc>
      </w:tr>
    </w:tbl>
    <w:p w14:paraId="47157BA1" w14:textId="77777777" w:rsidR="00756B5A" w:rsidRDefault="001B28FD" w:rsidP="007B0B8A">
      <w:pPr>
        <w:pStyle w:val="Heading1"/>
        <w:jc w:val="both"/>
      </w:pPr>
      <w:sdt>
        <w:sdtPr>
          <w:id w:val="-249270345"/>
          <w:placeholder>
            <w:docPart w:val="55572A62CA985645B6A1ADD3CA72ACB6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1E34AFC6" w14:textId="77777777" w:rsidR="00756B5A" w:rsidRPr="006D16FD" w:rsidRDefault="008678F9" w:rsidP="007B0B8A">
      <w:pPr>
        <w:pStyle w:val="ContactInfo"/>
        <w:jc w:val="both"/>
        <w:rPr>
          <w:sz w:val="20"/>
        </w:rPr>
      </w:pPr>
      <w:r w:rsidRPr="006D16FD">
        <w:rPr>
          <w:sz w:val="20"/>
        </w:rPr>
        <w:t>To</w:t>
      </w:r>
      <w:r w:rsidRPr="0012647F">
        <w:rPr>
          <w:sz w:val="20"/>
          <w:highlight w:val="yellow"/>
        </w:rPr>
        <w:t xml:space="preserve">: </w:t>
      </w:r>
      <w:r w:rsidR="004B6357" w:rsidRPr="0012647F">
        <w:rPr>
          <w:b/>
          <w:sz w:val="20"/>
          <w:highlight w:val="yellow"/>
        </w:rPr>
        <w:t>Katie Goldstein</w:t>
      </w:r>
      <w:r w:rsidR="004B6357" w:rsidRPr="0012647F">
        <w:rPr>
          <w:sz w:val="20"/>
          <w:highlight w:val="yellow"/>
        </w:rPr>
        <w:t xml:space="preserve">, </w:t>
      </w:r>
      <w:r w:rsidR="00061D4F" w:rsidRPr="0012647F">
        <w:rPr>
          <w:sz w:val="20"/>
          <w:highlight w:val="yellow"/>
        </w:rPr>
        <w:t>Executive Director</w:t>
      </w:r>
    </w:p>
    <w:p w14:paraId="66480210" w14:textId="3802A164" w:rsidR="00756B5A" w:rsidRPr="006D16FD" w:rsidRDefault="008678F9" w:rsidP="007B0B8A">
      <w:pPr>
        <w:pStyle w:val="ContactInfo"/>
        <w:jc w:val="both"/>
        <w:rPr>
          <w:sz w:val="20"/>
        </w:rPr>
      </w:pPr>
      <w:r w:rsidRPr="006D16FD">
        <w:rPr>
          <w:sz w:val="20"/>
        </w:rPr>
        <w:t xml:space="preserve">From: </w:t>
      </w:r>
      <w:r w:rsidR="00BC3F0B" w:rsidRPr="006D16FD">
        <w:rPr>
          <w:b/>
          <w:sz w:val="20"/>
        </w:rPr>
        <w:t>Kasey Zapatka</w:t>
      </w:r>
      <w:r w:rsidR="006D16FD" w:rsidRPr="006D16FD">
        <w:rPr>
          <w:b/>
          <w:sz w:val="20"/>
        </w:rPr>
        <w:t>,</w:t>
      </w:r>
      <w:r w:rsidR="006D16FD">
        <w:rPr>
          <w:sz w:val="20"/>
        </w:rPr>
        <w:t xml:space="preserve"> </w:t>
      </w:r>
      <w:r w:rsidR="00235A19">
        <w:rPr>
          <w:sz w:val="20"/>
        </w:rPr>
        <w:t>PhD Student at the Graduate Center</w:t>
      </w:r>
    </w:p>
    <w:p w14:paraId="7384166C" w14:textId="688ED0B1" w:rsidR="00756B5A" w:rsidRPr="006D16FD" w:rsidRDefault="008678F9" w:rsidP="007B0B8A">
      <w:pPr>
        <w:pStyle w:val="ContactInfo"/>
        <w:spacing w:before="240" w:after="240"/>
        <w:jc w:val="both"/>
        <w:rPr>
          <w:sz w:val="20"/>
        </w:rPr>
      </w:pPr>
      <w:r w:rsidRPr="006D16FD">
        <w:rPr>
          <w:sz w:val="20"/>
        </w:rPr>
        <w:t xml:space="preserve">CC: </w:t>
      </w:r>
      <w:r w:rsidR="00235A19">
        <w:rPr>
          <w:b/>
          <w:sz w:val="20"/>
        </w:rPr>
        <w:t>Sam Stein</w:t>
      </w:r>
      <w:r w:rsidR="006D16FD">
        <w:rPr>
          <w:sz w:val="20"/>
        </w:rPr>
        <w:t xml:space="preserve">, </w:t>
      </w:r>
      <w:r w:rsidR="00235A19">
        <w:rPr>
          <w:sz w:val="20"/>
        </w:rPr>
        <w:t>PhD Student at the Graduate Center</w:t>
      </w:r>
    </w:p>
    <w:p w14:paraId="496A59F9" w14:textId="4AE372C9" w:rsidR="007B0B8A" w:rsidRPr="007B0B8A" w:rsidRDefault="007B0B8A" w:rsidP="007B0B8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Pr="007B0B8A">
        <w:rPr>
          <w:sz w:val="22"/>
          <w:szCs w:val="22"/>
        </w:rPr>
        <w:t>am a PhD student in sociology studying housing and gentrification at The</w:t>
      </w:r>
      <w:r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Graduate Center. I will also be a Digital Publics Fellow at the Center for the</w:t>
      </w:r>
      <w:r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Humanities at CUNY beginning this fall. My fellowship supports a project</w:t>
      </w:r>
      <w:r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with which I am interested in partnering with Tenants and Neighbors. The</w:t>
      </w:r>
      <w:r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goal of my project is to create a website that centralizes all the resources</w:t>
      </w:r>
      <w:r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and materials around the various forms of rent regulation in New York City</w:t>
      </w:r>
      <w:r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and explain them using a narrative form that is both visually appealing and</w:t>
      </w:r>
      <w:r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easily comprehensible to the general public and your target community.</w:t>
      </w:r>
    </w:p>
    <w:p w14:paraId="67FBB228" w14:textId="47D45F94" w:rsidR="008678F9" w:rsidRPr="006D16FD" w:rsidRDefault="004B6357" w:rsidP="007B0B8A">
      <w:pPr>
        <w:jc w:val="both"/>
        <w:rPr>
          <w:b/>
          <w:sz w:val="22"/>
          <w:szCs w:val="22"/>
          <w:u w:val="single"/>
        </w:rPr>
      </w:pPr>
      <w:r w:rsidRPr="006D16FD">
        <w:rPr>
          <w:b/>
          <w:sz w:val="22"/>
          <w:szCs w:val="22"/>
          <w:u w:val="single"/>
        </w:rPr>
        <w:t>Project Description</w:t>
      </w:r>
    </w:p>
    <w:p w14:paraId="579CDF73" w14:textId="302A75FB" w:rsidR="007B0B8A" w:rsidRPr="007B0B8A" w:rsidRDefault="007B0B8A" w:rsidP="00362553">
      <w:pPr>
        <w:jc w:val="both"/>
        <w:rPr>
          <w:sz w:val="22"/>
          <w:szCs w:val="22"/>
        </w:rPr>
      </w:pPr>
      <w:r w:rsidRPr="007B0B8A">
        <w:rPr>
          <w:sz w:val="22"/>
          <w:szCs w:val="22"/>
        </w:rPr>
        <w:t>My two-year fellowship is designed to engage with a community partne</w:t>
      </w:r>
      <w:r w:rsidRPr="007B0B8A">
        <w:rPr>
          <w:sz w:val="22"/>
          <w:szCs w:val="22"/>
        </w:rPr>
        <w:t xml:space="preserve">r to support </w:t>
      </w:r>
      <w:r w:rsidRPr="007B0B8A">
        <w:rPr>
          <w:sz w:val="22"/>
          <w:szCs w:val="22"/>
        </w:rPr>
        <w:t>their</w:t>
      </w:r>
      <w:r w:rsidRPr="007B0B8A"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work through the creation and distribution of pu</w:t>
      </w:r>
      <w:r w:rsidRPr="007B0B8A">
        <w:rPr>
          <w:sz w:val="22"/>
          <w:szCs w:val="22"/>
        </w:rPr>
        <w:t xml:space="preserve">blic knowledge. I would like to </w:t>
      </w:r>
      <w:r w:rsidRPr="007B0B8A">
        <w:rPr>
          <w:sz w:val="22"/>
          <w:szCs w:val="22"/>
        </w:rPr>
        <w:t>use your</w:t>
      </w:r>
      <w:r w:rsidRPr="007B0B8A"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 xml:space="preserve">materials on rent control, rent stabilization, </w:t>
      </w:r>
      <w:r w:rsidRPr="007B0B8A">
        <w:rPr>
          <w:sz w:val="22"/>
          <w:szCs w:val="22"/>
        </w:rPr>
        <w:t xml:space="preserve">Mitchell-Lama, and Section 8 to </w:t>
      </w:r>
      <w:r w:rsidRPr="007B0B8A">
        <w:rPr>
          <w:sz w:val="22"/>
          <w:szCs w:val="22"/>
        </w:rPr>
        <w:t>create a</w:t>
      </w:r>
      <w:r w:rsidRPr="007B0B8A"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website that can be leveraged by your organization to support its mission, enhance</w:t>
      </w:r>
      <w:r w:rsidRPr="007B0B8A"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outreach, and serve as an educational tool for the general public.</w:t>
      </w:r>
      <w:r w:rsidRPr="007B0B8A">
        <w:rPr>
          <w:sz w:val="22"/>
          <w:szCs w:val="22"/>
        </w:rPr>
        <w:t xml:space="preserve"> </w:t>
      </w:r>
    </w:p>
    <w:p w14:paraId="4DB8681F" w14:textId="203E1D3F" w:rsidR="007B0B8A" w:rsidRPr="004C431E" w:rsidRDefault="007B0B8A" w:rsidP="007B0B8A">
      <w:pPr>
        <w:jc w:val="both"/>
        <w:rPr>
          <w:sz w:val="22"/>
          <w:szCs w:val="22"/>
        </w:rPr>
      </w:pPr>
      <w:r w:rsidRPr="007B0B8A">
        <w:rPr>
          <w:sz w:val="22"/>
          <w:szCs w:val="22"/>
        </w:rPr>
        <w:t>The goal of this project is to create a resource for Tenants and Neighbors. I recently had</w:t>
      </w:r>
      <w:r w:rsidRPr="007B0B8A"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a conversation with Sam and he mentioned that this is something that you might be</w:t>
      </w:r>
      <w:r w:rsidRPr="007B0B8A"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interested in pursuing. I would love to have a disc</w:t>
      </w:r>
      <w:r w:rsidRPr="007B0B8A">
        <w:rPr>
          <w:sz w:val="22"/>
          <w:szCs w:val="22"/>
        </w:rPr>
        <w:t xml:space="preserve">ussion about how my project and </w:t>
      </w:r>
      <w:r w:rsidRPr="007B0B8A">
        <w:rPr>
          <w:sz w:val="22"/>
          <w:szCs w:val="22"/>
        </w:rPr>
        <w:t>these</w:t>
      </w:r>
      <w:r w:rsidRPr="007B0B8A"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>resources can be adjusted to meet the n</w:t>
      </w:r>
      <w:r w:rsidRPr="007B0B8A">
        <w:rPr>
          <w:sz w:val="22"/>
          <w:szCs w:val="22"/>
        </w:rPr>
        <w:t xml:space="preserve">eeds of your community and your </w:t>
      </w:r>
      <w:r w:rsidRPr="007B0B8A">
        <w:rPr>
          <w:sz w:val="22"/>
          <w:szCs w:val="22"/>
        </w:rPr>
        <w:t>organization.</w:t>
      </w:r>
      <w:r w:rsidRPr="007B0B8A">
        <w:rPr>
          <w:sz w:val="22"/>
          <w:szCs w:val="22"/>
        </w:rPr>
        <w:t xml:space="preserve"> I </w:t>
      </w:r>
      <w:r w:rsidRPr="007B0B8A">
        <w:rPr>
          <w:sz w:val="22"/>
          <w:szCs w:val="22"/>
        </w:rPr>
        <w:t>look forward to hearing back from you o</w:t>
      </w:r>
      <w:r w:rsidRPr="007B0B8A">
        <w:rPr>
          <w:sz w:val="22"/>
          <w:szCs w:val="22"/>
        </w:rPr>
        <w:t xml:space="preserve">n this matter. I can be reached </w:t>
      </w:r>
      <w:r w:rsidRPr="007B0B8A">
        <w:rPr>
          <w:sz w:val="22"/>
          <w:szCs w:val="22"/>
        </w:rPr>
        <w:t>by phone or by</w:t>
      </w:r>
      <w:r w:rsidRPr="007B0B8A">
        <w:rPr>
          <w:sz w:val="22"/>
          <w:szCs w:val="22"/>
        </w:rPr>
        <w:t xml:space="preserve"> </w:t>
      </w:r>
      <w:r w:rsidRPr="007B0B8A">
        <w:rPr>
          <w:sz w:val="22"/>
          <w:szCs w:val="22"/>
        </w:rPr>
        <w:t xml:space="preserve">email as listed below. I would also </w:t>
      </w:r>
      <w:r w:rsidRPr="007B0B8A">
        <w:rPr>
          <w:sz w:val="22"/>
          <w:szCs w:val="22"/>
        </w:rPr>
        <w:t xml:space="preserve">be more than willing to meet in </w:t>
      </w:r>
      <w:r w:rsidRPr="007B0B8A">
        <w:rPr>
          <w:sz w:val="22"/>
          <w:szCs w:val="22"/>
        </w:rPr>
        <w:t>person as well.</w:t>
      </w:r>
      <w:bookmarkStart w:id="0" w:name="_GoBack"/>
      <w:bookmarkEnd w:id="0"/>
    </w:p>
    <w:p w14:paraId="0A942174" w14:textId="3869CBB3" w:rsidR="006D16FD" w:rsidRPr="006D16FD" w:rsidRDefault="00865580" w:rsidP="007B0B8A">
      <w:pPr>
        <w:rPr>
          <w:sz w:val="22"/>
          <w:szCs w:val="22"/>
        </w:rPr>
      </w:pPr>
      <w:r>
        <w:rPr>
          <w:sz w:val="22"/>
          <w:szCs w:val="22"/>
        </w:rPr>
        <w:t xml:space="preserve">Thank you for your time. </w:t>
      </w:r>
      <w:r w:rsidR="00F456F1" w:rsidRPr="006D16FD">
        <w:rPr>
          <w:sz w:val="22"/>
          <w:szCs w:val="22"/>
        </w:rPr>
        <w:t xml:space="preserve">Best, </w:t>
      </w:r>
      <w:r w:rsidR="00F456F1" w:rsidRPr="006D16FD">
        <w:rPr>
          <w:sz w:val="22"/>
          <w:szCs w:val="22"/>
        </w:rPr>
        <w:br/>
        <w:t>Kasey Zapatka</w:t>
      </w:r>
    </w:p>
    <w:sectPr w:rsidR="006D16FD" w:rsidRPr="006D16FD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1C02B" w14:textId="77777777" w:rsidR="001B28FD" w:rsidRDefault="001B28FD">
      <w:pPr>
        <w:spacing w:after="0" w:line="240" w:lineRule="auto"/>
      </w:pPr>
      <w:r>
        <w:separator/>
      </w:r>
    </w:p>
  </w:endnote>
  <w:endnote w:type="continuationSeparator" w:id="0">
    <w:p w14:paraId="642E9047" w14:textId="77777777" w:rsidR="001B28FD" w:rsidRDefault="001B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493053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B8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245DE646" wp14:editId="4157DAEE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title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E832BDE" id="Straight Connector 9" o:spid="_x0000_s1026" alt="Title: 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F4E51" w14:textId="77777777" w:rsidR="00756B5A" w:rsidRDefault="008678F9">
    <w:pPr>
      <w:pStyle w:val="Footer"/>
      <w:rPr>
        <w:iCs/>
        <w:color w:val="000000" w:themeColor="text1"/>
      </w:rPr>
    </w:pPr>
    <w:r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4BE61F8" wp14:editId="06C12643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title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324428" id="Straight Connector 6" o:spid="_x0000_s1026" alt="Title: 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" strokecolor="#ccc [3214]" strokeweight="1pt">
              <v:stroke joinstyle="miter"/>
              <w10:wrap anchorx="page" anchory="page"/>
            </v:line>
          </w:pict>
        </mc:Fallback>
      </mc:AlternateContent>
    </w:r>
    <w:r>
      <w:t>T</w:t>
    </w:r>
    <w:r>
      <w:rPr>
        <w:rStyle w:val="Emphasis"/>
      </w:rPr>
      <w:t xml:space="preserve"> </w:t>
    </w:r>
    <w:r w:rsidR="00BF530F">
      <w:rPr>
        <w:rStyle w:val="Emphasis"/>
      </w:rPr>
      <w:t xml:space="preserve">619 990 0342 </w:t>
    </w:r>
    <w:r w:rsidR="00BF530F">
      <w:t>E</w:t>
    </w:r>
    <w:r>
      <w:rPr>
        <w:rStyle w:val="Emphasis"/>
      </w:rPr>
      <w:t xml:space="preserve"> </w:t>
    </w:r>
    <w:r w:rsidR="00BF530F">
      <w:rPr>
        <w:rStyle w:val="Emphasis"/>
      </w:rPr>
      <w:t>KZApatka@gradcenter.cuny.edu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8C1D8" w14:textId="77777777" w:rsidR="001B28FD" w:rsidRDefault="001B28FD">
      <w:pPr>
        <w:spacing w:after="0" w:line="240" w:lineRule="auto"/>
      </w:pPr>
      <w:r>
        <w:separator/>
      </w:r>
    </w:p>
  </w:footnote>
  <w:footnote w:type="continuationSeparator" w:id="0">
    <w:p w14:paraId="068F4815" w14:textId="77777777" w:rsidR="001B28FD" w:rsidRDefault="001B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756B5A" w14:paraId="59DDD458" w14:textId="77777777">
      <w:trPr>
        <w:trHeight w:val="576"/>
      </w:trPr>
      <w:tc>
        <w:tcPr>
          <w:tcW w:w="7920" w:type="dxa"/>
        </w:tcPr>
        <w:p w14:paraId="78E08F13" w14:textId="77777777" w:rsidR="00756B5A" w:rsidRDefault="00756B5A">
          <w:pPr>
            <w:pStyle w:val="Header"/>
          </w:pPr>
        </w:p>
      </w:tc>
    </w:tr>
  </w:tbl>
  <w:p w14:paraId="2E282B55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4DAE10" wp14:editId="511B6E2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1902E495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15514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76AB95" wp14:editId="7DA16C22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684453E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0B"/>
    <w:rsid w:val="00013F8D"/>
    <w:rsid w:val="000573A6"/>
    <w:rsid w:val="00061D4F"/>
    <w:rsid w:val="0007355A"/>
    <w:rsid w:val="0010315B"/>
    <w:rsid w:val="0012647F"/>
    <w:rsid w:val="001B28FD"/>
    <w:rsid w:val="001F4514"/>
    <w:rsid w:val="00235A19"/>
    <w:rsid w:val="002807DC"/>
    <w:rsid w:val="002A1808"/>
    <w:rsid w:val="00362553"/>
    <w:rsid w:val="00382B75"/>
    <w:rsid w:val="003F0004"/>
    <w:rsid w:val="003F7F4F"/>
    <w:rsid w:val="00432CC8"/>
    <w:rsid w:val="004575A2"/>
    <w:rsid w:val="00457B64"/>
    <w:rsid w:val="00476DB4"/>
    <w:rsid w:val="004B6357"/>
    <w:rsid w:val="004C431E"/>
    <w:rsid w:val="005D7F55"/>
    <w:rsid w:val="00623F34"/>
    <w:rsid w:val="00641FBF"/>
    <w:rsid w:val="006D16FD"/>
    <w:rsid w:val="00706939"/>
    <w:rsid w:val="00756B5A"/>
    <w:rsid w:val="00762278"/>
    <w:rsid w:val="007B0B8A"/>
    <w:rsid w:val="007F59C4"/>
    <w:rsid w:val="007F7F65"/>
    <w:rsid w:val="00865580"/>
    <w:rsid w:val="008678F9"/>
    <w:rsid w:val="008E43DC"/>
    <w:rsid w:val="009317DD"/>
    <w:rsid w:val="00962C10"/>
    <w:rsid w:val="009C5950"/>
    <w:rsid w:val="00A019EF"/>
    <w:rsid w:val="00A701F1"/>
    <w:rsid w:val="00AA3115"/>
    <w:rsid w:val="00AC1290"/>
    <w:rsid w:val="00AE0AC1"/>
    <w:rsid w:val="00B15E3E"/>
    <w:rsid w:val="00B25374"/>
    <w:rsid w:val="00B33678"/>
    <w:rsid w:val="00BC3F0B"/>
    <w:rsid w:val="00BF530F"/>
    <w:rsid w:val="00C44696"/>
    <w:rsid w:val="00CB208A"/>
    <w:rsid w:val="00CD556F"/>
    <w:rsid w:val="00DA4EB0"/>
    <w:rsid w:val="00E36CA8"/>
    <w:rsid w:val="00E83C8A"/>
    <w:rsid w:val="00E93C95"/>
    <w:rsid w:val="00EA0558"/>
    <w:rsid w:val="00EC5B29"/>
    <w:rsid w:val="00EF6C15"/>
    <w:rsid w:val="00F233C0"/>
    <w:rsid w:val="00F456F1"/>
    <w:rsid w:val="00F744FB"/>
    <w:rsid w:val="00FA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6B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E14934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E14934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E14934" w:themeColor="accent1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E14934" w:themeColor="accen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ora/Library/Containers/com.microsoft.Word/Data/Library/Caches/1033/TM16392792/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572A62CA985645B6A1ADD3CA72A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ACA51-36A0-F543-B445-511B8A9B27EE}"/>
      </w:docPartPr>
      <w:docPartBody>
        <w:p w:rsidR="00E62082" w:rsidRDefault="008D6CF0">
          <w:pPr>
            <w:pStyle w:val="55572A62CA985645B6A1ADD3CA72ACB6"/>
          </w:pPr>
          <w:r>
            <w:t>Memorandum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F0"/>
    <w:rsid w:val="00293C7B"/>
    <w:rsid w:val="00616D01"/>
    <w:rsid w:val="008D6CF0"/>
    <w:rsid w:val="00E62082"/>
    <w:rsid w:val="00F2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813242E814C48B9B1B6EE38643BEE">
    <w:name w:val="C10813242E814C48B9B1B6EE38643BEE"/>
  </w:style>
  <w:style w:type="paragraph" w:customStyle="1" w:styleId="55572A62CA985645B6A1ADD3CA72ACB6">
    <w:name w:val="55572A62CA985645B6A1ADD3CA72ACB6"/>
  </w:style>
  <w:style w:type="paragraph" w:customStyle="1" w:styleId="F9E115A102998A48B670B33FC2029EC8">
    <w:name w:val="F9E115A102998A48B670B33FC2029EC8"/>
  </w:style>
  <w:style w:type="paragraph" w:customStyle="1" w:styleId="0AA223E017197D4F9D59C52DEDFC9FB2">
    <w:name w:val="0AA223E017197D4F9D59C52DEDFC9FB2"/>
  </w:style>
  <w:style w:type="paragraph" w:customStyle="1" w:styleId="78AFC8EF2234B2439627E7DCB9246831">
    <w:name w:val="78AFC8EF2234B2439627E7DCB9246831"/>
  </w:style>
  <w:style w:type="paragraph" w:customStyle="1" w:styleId="367C666522720141A4617E6BEC7E2322">
    <w:name w:val="367C666522720141A4617E6BEC7E2322"/>
  </w:style>
  <w:style w:type="paragraph" w:customStyle="1" w:styleId="978BBFE9F37670458FDC3F15EAB6CF49">
    <w:name w:val="978BBFE9F37670458FDC3F15EAB6CF4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paragraph" w:customStyle="1" w:styleId="2EA19A26D3FAFE479C474DFB8D75BCDB">
    <w:name w:val="2EA19A26D3FAFE479C474DFB8D75BCDB"/>
  </w:style>
  <w:style w:type="paragraph" w:customStyle="1" w:styleId="8D05025B1631D143ADF90EF36FC3E964">
    <w:name w:val="8D05025B1631D143ADF90EF36FC3E964"/>
  </w:style>
  <w:style w:type="paragraph" w:customStyle="1" w:styleId="CB8F89142DFA9D419E80F17A9C493EB9">
    <w:name w:val="CB8F89142DFA9D419E80F17A9C493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30</TotalTime>
  <Pages>1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 Zapatka</dc:creator>
  <cp:keywords/>
  <dc:description/>
  <cp:lastModifiedBy>Kasey  Zapatka</cp:lastModifiedBy>
  <cp:revision>26</cp:revision>
  <cp:lastPrinted>2017-03-14T02:32:00Z</cp:lastPrinted>
  <dcterms:created xsi:type="dcterms:W3CDTF">2017-10-05T15:38:00Z</dcterms:created>
  <dcterms:modified xsi:type="dcterms:W3CDTF">2017-10-09T04:54:00Z</dcterms:modified>
</cp:coreProperties>
</file>